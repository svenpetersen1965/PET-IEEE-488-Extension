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9EF0" w14:textId="7F212FFD" w:rsidR="0001054C" w:rsidRPr="00017B1F" w:rsidRDefault="00017B1F" w:rsidP="00017B1F">
      <w:pPr>
        <w:pStyle w:val="DokumentTitel"/>
        <w:rPr>
          <w:rStyle w:val="Buchtitel"/>
          <w:b/>
          <w:bCs w:val="0"/>
          <w:i w:val="0"/>
          <w:iCs w:val="0"/>
          <w:spacing w:val="0"/>
        </w:rPr>
      </w:pPr>
      <w:proofErr w:type="spellStart"/>
      <w:r w:rsidRPr="00017B1F">
        <w:rPr>
          <w:rStyle w:val="Buchtitel"/>
          <w:b/>
          <w:bCs w:val="0"/>
          <w:i w:val="0"/>
          <w:iCs w:val="0"/>
          <w:spacing w:val="0"/>
        </w:rPr>
        <w:t>Commodore</w:t>
      </w:r>
      <w:proofErr w:type="spellEnd"/>
      <w:r w:rsidRPr="00017B1F">
        <w:rPr>
          <w:rStyle w:val="Buchtitel"/>
          <w:b/>
          <w:bCs w:val="0"/>
          <w:i w:val="0"/>
          <w:iCs w:val="0"/>
          <w:spacing w:val="0"/>
        </w:rPr>
        <w:t xml:space="preserve"> PET IEEE-488 Extender </w:t>
      </w:r>
      <w:r w:rsidR="002435DC">
        <w:rPr>
          <w:rStyle w:val="Buchtitel"/>
          <w:b/>
          <w:bCs w:val="0"/>
          <w:i w:val="0"/>
          <w:iCs w:val="0"/>
          <w:spacing w:val="0"/>
        </w:rPr>
        <w:t xml:space="preserve">Base Board </w:t>
      </w:r>
      <w:r w:rsidRPr="00017B1F">
        <w:rPr>
          <w:rStyle w:val="Buchtitel"/>
          <w:b/>
          <w:bCs w:val="0"/>
          <w:i w:val="0"/>
          <w:iCs w:val="0"/>
          <w:spacing w:val="0"/>
        </w:rPr>
        <w:t>Rev. 0</w:t>
      </w:r>
    </w:p>
    <w:p w14:paraId="496F75D4" w14:textId="5DD2DFE8" w:rsidR="00017B1F" w:rsidRPr="00017B1F" w:rsidRDefault="00017B1F" w:rsidP="00017B1F">
      <w:pPr>
        <w:pStyle w:val="DokumentTitel"/>
        <w:rPr>
          <w:rStyle w:val="Buchtitel"/>
          <w:b/>
          <w:bCs w:val="0"/>
          <w:i w:val="0"/>
          <w:iCs w:val="0"/>
          <w:spacing w:val="0"/>
        </w:rPr>
      </w:pPr>
      <w:r w:rsidRPr="00017B1F">
        <w:rPr>
          <w:rStyle w:val="Buchtitel"/>
          <w:b/>
          <w:bCs w:val="0"/>
          <w:i w:val="0"/>
          <w:iCs w:val="0"/>
          <w:spacing w:val="0"/>
        </w:rPr>
        <w:t>Module Description</w:t>
      </w:r>
    </w:p>
    <w:p w14:paraId="7DE4BC3E" w14:textId="21E348C9" w:rsidR="00017B1F" w:rsidRDefault="00017B1F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IEEE-488 extender can serve </w:t>
      </w:r>
      <w:r w:rsidR="00D65AA5">
        <w:rPr>
          <w:rStyle w:val="Buchtitel"/>
          <w:b w:val="0"/>
          <w:bCs w:val="0"/>
          <w:i w:val="0"/>
          <w:iCs w:val="0"/>
          <w:lang w:val="en-US"/>
        </w:rPr>
        <w:t>multiple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purposes:</w:t>
      </w:r>
    </w:p>
    <w:p w14:paraId="5CC92847" w14:textId="77777777" w:rsidR="00017B1F" w:rsidRDefault="00017B1F" w:rsidP="00017B1F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Splitting the card edge IEEE-488 connector, so an additional device other than a SD2PET future can be connected.</w:t>
      </w:r>
    </w:p>
    <w:p w14:paraId="755301D9" w14:textId="1636221A" w:rsidR="00D65AA5" w:rsidRDefault="00017B1F" w:rsidP="00017B1F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Connecting a </w:t>
      </w:r>
      <w:r w:rsidR="00D65AA5">
        <w:rPr>
          <w:rStyle w:val="Buchtitel"/>
          <w:b w:val="0"/>
          <w:bCs w:val="0"/>
          <w:i w:val="0"/>
          <w:iCs w:val="0"/>
          <w:lang w:val="en-US"/>
        </w:rPr>
        <w:t xml:space="preserve">cheap DIY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ribbon </w:t>
      </w:r>
      <w:r w:rsidR="00D65AA5">
        <w:rPr>
          <w:rStyle w:val="Buchtitel"/>
          <w:b w:val="0"/>
          <w:bCs w:val="0"/>
          <w:i w:val="0"/>
          <w:iCs w:val="0"/>
          <w:lang w:val="en-US"/>
        </w:rPr>
        <w:t xml:space="preserve">IEEE-488 </w:t>
      </w:r>
      <w:r>
        <w:rPr>
          <w:rStyle w:val="Buchtitel"/>
          <w:b w:val="0"/>
          <w:bCs w:val="0"/>
          <w:i w:val="0"/>
          <w:iCs w:val="0"/>
          <w:lang w:val="en-US"/>
        </w:rPr>
        <w:t>cable</w:t>
      </w:r>
      <w:r w:rsidR="00D65AA5">
        <w:rPr>
          <w:rStyle w:val="Buchtitel"/>
          <w:b w:val="0"/>
          <w:bCs w:val="0"/>
          <w:i w:val="0"/>
          <w:iCs w:val="0"/>
          <w:lang w:val="en-US"/>
        </w:rPr>
        <w:t>.</w:t>
      </w:r>
      <w:r w:rsidR="00EE28A7">
        <w:rPr>
          <w:rStyle w:val="Buchtitel"/>
          <w:b w:val="0"/>
          <w:bCs w:val="0"/>
          <w:i w:val="0"/>
          <w:iCs w:val="0"/>
          <w:lang w:val="en-US"/>
        </w:rPr>
        <w:t xml:space="preserve"> It is recommended to keep this ribbon cable as short as possible</w:t>
      </w:r>
    </w:p>
    <w:p w14:paraId="2DD661F8" w14:textId="77777777" w:rsidR="001E740B" w:rsidRDefault="001E740B" w:rsidP="001E740B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3229A864" wp14:editId="1C16370A">
            <wp:extent cx="5760720" cy="56432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31CD" w14:textId="427DA9FC" w:rsidR="001E740B" w:rsidRDefault="001E740B" w:rsidP="001E740B">
      <w:pPr>
        <w:pStyle w:val="Beschriftung"/>
        <w:jc w:val="center"/>
        <w:rPr>
          <w:lang w:val="en-US"/>
        </w:rPr>
      </w:pPr>
      <w:r w:rsidRPr="001E740B">
        <w:rPr>
          <w:lang w:val="en-US"/>
        </w:rPr>
        <w:t xml:space="preserve">Figure </w:t>
      </w:r>
      <w:r w:rsidRPr="001E740B">
        <w:rPr>
          <w:lang w:val="en-US"/>
        </w:rPr>
        <w:fldChar w:fldCharType="begin"/>
      </w:r>
      <w:r w:rsidRPr="001E740B">
        <w:rPr>
          <w:lang w:val="en-US"/>
        </w:rPr>
        <w:instrText xml:space="preserve"> SEQ Figure \* ARABIC </w:instrText>
      </w:r>
      <w:r w:rsidRPr="001E740B">
        <w:rPr>
          <w:lang w:val="en-US"/>
        </w:rPr>
        <w:fldChar w:fldCharType="separate"/>
      </w:r>
      <w:r w:rsidR="00262F11">
        <w:rPr>
          <w:noProof/>
          <w:lang w:val="en-US"/>
        </w:rPr>
        <w:t>1</w:t>
      </w:r>
      <w:r w:rsidRPr="001E740B">
        <w:rPr>
          <w:lang w:val="en-US"/>
        </w:rPr>
        <w:fldChar w:fldCharType="end"/>
      </w:r>
      <w:r w:rsidRPr="001E740B">
        <w:rPr>
          <w:lang w:val="en-US"/>
        </w:rPr>
        <w:t>: Dimensions of the IEEE-488 Extender</w:t>
      </w:r>
    </w:p>
    <w:p w14:paraId="5EEDF3AA" w14:textId="7FE9C7A7" w:rsidR="001E740B" w:rsidRDefault="001E740B" w:rsidP="001E740B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65101B7B" w14:textId="26817A99" w:rsidR="002C79AC" w:rsidRDefault="001E740B" w:rsidP="001E740B">
      <w:pPr>
        <w:rPr>
          <w:lang w:val="en-US"/>
        </w:rPr>
      </w:pPr>
      <w:r w:rsidRPr="00017C75">
        <w:rPr>
          <w:b/>
          <w:bCs/>
          <w:lang w:val="en-US"/>
        </w:rPr>
        <w:t>J1</w:t>
      </w:r>
      <w:r>
        <w:rPr>
          <w:lang w:val="en-US"/>
        </w:rPr>
        <w:t xml:space="preserve"> is a female card edge connector, that connects to the PET/CBM Mainboard, </w:t>
      </w:r>
      <w:r w:rsidRPr="00017C75">
        <w:rPr>
          <w:b/>
          <w:bCs/>
          <w:lang w:val="en-US"/>
        </w:rPr>
        <w:t>J3</w:t>
      </w:r>
      <w:r>
        <w:rPr>
          <w:lang w:val="en-US"/>
        </w:rPr>
        <w:t xml:space="preserve"> is a card edge structure on the PCB, which connects to the IEEE-488 peripherals via the PET</w:t>
      </w:r>
      <w:r w:rsidR="002C79AC">
        <w:rPr>
          <w:lang w:val="en-US"/>
        </w:rPr>
        <w:t>-IEEE-488 cable or directly (in case of the SD2PET future). J2 is a 2x13 pin header</w:t>
      </w:r>
      <w:r w:rsidR="00017C75">
        <w:rPr>
          <w:lang w:val="en-US"/>
        </w:rPr>
        <w:t>/box connector.</w:t>
      </w:r>
    </w:p>
    <w:p w14:paraId="1E6E0092" w14:textId="2D145164" w:rsidR="002C79AC" w:rsidRPr="001E740B" w:rsidRDefault="002C79AC" w:rsidP="001E740B">
      <w:pPr>
        <w:rPr>
          <w:lang w:val="en-US"/>
        </w:rPr>
      </w:pPr>
    </w:p>
    <w:tbl>
      <w:tblPr>
        <w:tblStyle w:val="Listentabelle4Akzent1"/>
        <w:tblW w:w="0" w:type="auto"/>
        <w:jc w:val="center"/>
        <w:tblLook w:val="0420" w:firstRow="1" w:lastRow="0" w:firstColumn="0" w:lastColumn="0" w:noHBand="0" w:noVBand="1"/>
      </w:tblPr>
      <w:tblGrid>
        <w:gridCol w:w="1271"/>
        <w:gridCol w:w="1276"/>
        <w:gridCol w:w="709"/>
        <w:gridCol w:w="567"/>
        <w:gridCol w:w="851"/>
        <w:gridCol w:w="1511"/>
      </w:tblGrid>
      <w:tr w:rsidR="002C79AC" w14:paraId="572EE795" w14:textId="77777777" w:rsidTr="00C3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2C3C5CF4" w14:textId="2A3DABD2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J1, J</w:t>
            </w:r>
            <w:r w:rsidR="00017C75">
              <w:rPr>
                <w:lang w:val="en-US"/>
              </w:rPr>
              <w:t>3</w:t>
            </w:r>
            <w:r w:rsidR="00710603">
              <w:rPr>
                <w:lang w:val="en-US"/>
              </w:rPr>
              <w:t>/top</w:t>
            </w:r>
          </w:p>
        </w:tc>
        <w:tc>
          <w:tcPr>
            <w:tcW w:w="1276" w:type="dxa"/>
          </w:tcPr>
          <w:p w14:paraId="22C6D1E9" w14:textId="341319ED" w:rsidR="002C79AC" w:rsidRDefault="002C79AC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406FA63F" w14:textId="505EA612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017C75"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1649871F" w14:textId="156FD581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017C75"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1DD167A3" w14:textId="58242966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1511" w:type="dxa"/>
          </w:tcPr>
          <w:p w14:paraId="0581949C" w14:textId="0A1DFC33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J1, J</w:t>
            </w:r>
            <w:r w:rsidR="00017C75">
              <w:rPr>
                <w:lang w:val="en-US"/>
              </w:rPr>
              <w:t>3</w:t>
            </w:r>
            <w:r w:rsidR="00710603">
              <w:rPr>
                <w:lang w:val="en-US"/>
              </w:rPr>
              <w:t>/bottom</w:t>
            </w:r>
          </w:p>
        </w:tc>
      </w:tr>
      <w:tr w:rsidR="002C79AC" w14:paraId="0518C8B0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3D7720D6" w14:textId="6AF08FF6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1E338630" w14:textId="4D14B2A5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DIO1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39AFAE1D" w14:textId="2357760E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23B75DBD" w14:textId="7BD0F2DD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4C93CEE9" w14:textId="233992B1" w:rsidR="002C79AC" w:rsidRDefault="00710603" w:rsidP="001E740B">
            <w:pPr>
              <w:rPr>
                <w:lang w:val="en-US"/>
              </w:rPr>
            </w:pPr>
            <w:r>
              <w:rPr>
                <w:lang w:val="en-US"/>
              </w:rPr>
              <w:t>DIO5</w:t>
            </w:r>
          </w:p>
        </w:tc>
        <w:tc>
          <w:tcPr>
            <w:tcW w:w="1511" w:type="dxa"/>
          </w:tcPr>
          <w:p w14:paraId="5D75A3C6" w14:textId="2FE65874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C79AC" w14:paraId="7574DB56" w14:textId="77777777" w:rsidTr="00C349DD">
        <w:trPr>
          <w:jc w:val="center"/>
        </w:trPr>
        <w:tc>
          <w:tcPr>
            <w:tcW w:w="1271" w:type="dxa"/>
          </w:tcPr>
          <w:p w14:paraId="22D7AEAD" w14:textId="29CFB333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4754F92A" w14:textId="15A4A388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DIO2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21E7A3B1" w14:textId="6D58B580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4E7F7233" w14:textId="1A02074B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0A4CF183" w14:textId="38F41EF6" w:rsidR="002C79AC" w:rsidRDefault="00710603" w:rsidP="001E740B">
            <w:pPr>
              <w:rPr>
                <w:lang w:val="en-US"/>
              </w:rPr>
            </w:pPr>
            <w:r>
              <w:rPr>
                <w:lang w:val="en-US"/>
              </w:rPr>
              <w:t>DIO6</w:t>
            </w:r>
          </w:p>
        </w:tc>
        <w:tc>
          <w:tcPr>
            <w:tcW w:w="1511" w:type="dxa"/>
          </w:tcPr>
          <w:p w14:paraId="44D9E00B" w14:textId="0E00EEA4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C79AC" w14:paraId="37B99277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1F0F6E2D" w14:textId="201A757C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2E02789C" w14:textId="26E8BBBC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DIO3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2FD9BE5B" w14:textId="7F37D519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4F68800D" w14:textId="036174B1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77054823" w14:textId="119E4C50" w:rsidR="002C79AC" w:rsidRDefault="00710603" w:rsidP="001E740B">
            <w:pPr>
              <w:rPr>
                <w:lang w:val="en-US"/>
              </w:rPr>
            </w:pPr>
            <w:r>
              <w:rPr>
                <w:lang w:val="en-US"/>
              </w:rPr>
              <w:t>DIO7</w:t>
            </w:r>
          </w:p>
        </w:tc>
        <w:tc>
          <w:tcPr>
            <w:tcW w:w="1511" w:type="dxa"/>
          </w:tcPr>
          <w:p w14:paraId="20AD699E" w14:textId="54CFC103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C79AC" w14:paraId="3EC1C3DD" w14:textId="77777777" w:rsidTr="00C349DD">
        <w:trPr>
          <w:jc w:val="center"/>
        </w:trPr>
        <w:tc>
          <w:tcPr>
            <w:tcW w:w="1271" w:type="dxa"/>
          </w:tcPr>
          <w:p w14:paraId="65349E51" w14:textId="3219D43D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2EAA8762" w14:textId="5916C507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DIO4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5F187B0A" w14:textId="1BF72BFA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49351090" w14:textId="4CC6620C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14:paraId="13C94DAA" w14:textId="401366CA" w:rsidR="002C79AC" w:rsidRDefault="00710603" w:rsidP="001E740B">
            <w:pPr>
              <w:rPr>
                <w:lang w:val="en-US"/>
              </w:rPr>
            </w:pPr>
            <w:r>
              <w:rPr>
                <w:lang w:val="en-US"/>
              </w:rPr>
              <w:t>DIO8</w:t>
            </w:r>
          </w:p>
        </w:tc>
        <w:tc>
          <w:tcPr>
            <w:tcW w:w="1511" w:type="dxa"/>
          </w:tcPr>
          <w:p w14:paraId="2CB53512" w14:textId="412C62EC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2C79AC" w14:paraId="4AF037A1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2A83C456" w14:textId="23EFF8DC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C0FE2EC" w14:textId="105EA656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EOI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28813CBF" w14:textId="111ABE09" w:rsidR="002C79AC" w:rsidRDefault="002C79AC" w:rsidP="001E740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01042A08" w14:textId="78F6ACE2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14:paraId="17CD22B1" w14:textId="19DC9666" w:rsidR="002C79AC" w:rsidRDefault="00710603" w:rsidP="001E740B">
            <w:pPr>
              <w:rPr>
                <w:lang w:val="en-US"/>
              </w:rPr>
            </w:pPr>
            <w:r>
              <w:rPr>
                <w:lang w:val="en-US"/>
              </w:rPr>
              <w:t>REN</w:t>
            </w:r>
          </w:p>
        </w:tc>
        <w:tc>
          <w:tcPr>
            <w:tcW w:w="1511" w:type="dxa"/>
          </w:tcPr>
          <w:p w14:paraId="33B8931B" w14:textId="5EDBDD30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2C79AC" w14:paraId="6D707682" w14:textId="77777777" w:rsidTr="00C349DD">
        <w:trPr>
          <w:jc w:val="center"/>
        </w:trPr>
        <w:tc>
          <w:tcPr>
            <w:tcW w:w="1271" w:type="dxa"/>
          </w:tcPr>
          <w:p w14:paraId="7C930240" w14:textId="482ADB73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2ECA42D8" w14:textId="088EB5E0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DAV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20731A09" w14:textId="5A102185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7ABA7C45" w14:textId="5C37A303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1" w:type="dxa"/>
          </w:tcPr>
          <w:p w14:paraId="5F3E5B53" w14:textId="5D9E8209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76426D85" w14:textId="33C15208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C79AC" w14:paraId="56FD43AD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0E7F4859" w14:textId="2F31A837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44074032" w14:textId="160B522B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NRFD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65368B0A" w14:textId="37E2BFC3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7880E668" w14:textId="0044B3C9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1" w:type="dxa"/>
          </w:tcPr>
          <w:p w14:paraId="04141394" w14:textId="14DCC76F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113FC88B" w14:textId="1A74BD59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C79AC" w14:paraId="64AE2B18" w14:textId="77777777" w:rsidTr="00C349DD">
        <w:trPr>
          <w:jc w:val="center"/>
        </w:trPr>
        <w:tc>
          <w:tcPr>
            <w:tcW w:w="1271" w:type="dxa"/>
          </w:tcPr>
          <w:p w14:paraId="3ABFDCAD" w14:textId="08B828F0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6D81B216" w14:textId="3D6DA3D4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NDAC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2399DCA5" w14:textId="10E36A85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60B27A16" w14:textId="4D372E3C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1" w:type="dxa"/>
          </w:tcPr>
          <w:p w14:paraId="3A027728" w14:textId="50404737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0BA21938" w14:textId="0B90BAE7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2C79AC" w14:paraId="46C658E5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09C74B5C" w14:textId="424D2E58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14:paraId="3DA2D18D" w14:textId="5A89260C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IFC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2A4DF2DA" w14:textId="7F7A1926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0B6A6CDD" w14:textId="61F678FA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1" w:type="dxa"/>
          </w:tcPr>
          <w:p w14:paraId="0CDF21B2" w14:textId="67ADBE6F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671C611C" w14:textId="4A5EF2E7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2C79AC" w14:paraId="6D7B1250" w14:textId="77777777" w:rsidTr="00C349DD">
        <w:trPr>
          <w:jc w:val="center"/>
        </w:trPr>
        <w:tc>
          <w:tcPr>
            <w:tcW w:w="1271" w:type="dxa"/>
          </w:tcPr>
          <w:p w14:paraId="2A528474" w14:textId="661A6AAD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3AB01801" w14:textId="35DBB10C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SRQ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1095AB3E" w14:textId="0A23C6C9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58D72AEF" w14:textId="5F38383E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14:paraId="5197029E" w14:textId="4458990D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294C418A" w14:textId="37997098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C79AC" w14:paraId="235B9BD8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7484A548" w14:textId="3474D575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14:paraId="1FC5B1D8" w14:textId="103B8780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7E447A84" w14:textId="198DC9CA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241D0BFF" w14:textId="4BF63F8C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14:paraId="0961FACD" w14:textId="0F07ACAF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0EDF30B0" w14:textId="1481478B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C79AC" w14:paraId="7037D1B5" w14:textId="77777777" w:rsidTr="00C349DD">
        <w:trPr>
          <w:jc w:val="center"/>
        </w:trPr>
        <w:tc>
          <w:tcPr>
            <w:tcW w:w="1271" w:type="dxa"/>
          </w:tcPr>
          <w:p w14:paraId="3967A150" w14:textId="2C7F1BBA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14:paraId="57A448A9" w14:textId="7A18F500" w:rsidR="002C79AC" w:rsidRDefault="00710603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548469FD" w14:textId="6F8309C5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76E2ECA4" w14:textId="6CEC8965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1" w:type="dxa"/>
          </w:tcPr>
          <w:p w14:paraId="7A9D58B2" w14:textId="27633616" w:rsidR="002C79AC" w:rsidRDefault="00710603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01608E18" w14:textId="3EA26E8C" w:rsidR="002C79AC" w:rsidRDefault="00710603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C79AC" w14:paraId="2B239F88" w14:textId="77777777" w:rsidTr="00C3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49366492" w14:textId="6FAA8583" w:rsidR="002C79AC" w:rsidRDefault="002C79AC" w:rsidP="00C3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46BD1D1D" w14:textId="241F7D4A" w:rsidR="002C79AC" w:rsidRDefault="002C79AC" w:rsidP="007106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09" w:type="dxa"/>
            <w:tcBorders>
              <w:right w:val="double" w:sz="4" w:space="0" w:color="4472C4" w:themeColor="accent1"/>
            </w:tcBorders>
          </w:tcPr>
          <w:p w14:paraId="6012C6D6" w14:textId="2E2C2C41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  <w:tcBorders>
              <w:left w:val="double" w:sz="4" w:space="0" w:color="4472C4" w:themeColor="accent1"/>
            </w:tcBorders>
          </w:tcPr>
          <w:p w14:paraId="4B62EFC2" w14:textId="7F922B09" w:rsidR="002C79AC" w:rsidRDefault="002C79AC" w:rsidP="00017C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1" w:type="dxa"/>
          </w:tcPr>
          <w:p w14:paraId="2D94D486" w14:textId="58B19678" w:rsidR="002C79AC" w:rsidRDefault="002C79AC" w:rsidP="002C79AC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1" w:type="dxa"/>
          </w:tcPr>
          <w:p w14:paraId="41A9D380" w14:textId="0886ACAD" w:rsidR="002C79AC" w:rsidRDefault="00710603" w:rsidP="00C349D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69D4941" w14:textId="158FA471" w:rsidR="001E740B" w:rsidRPr="00017C75" w:rsidRDefault="00017C75" w:rsidP="00017C75">
      <w:pPr>
        <w:pStyle w:val="Beschriftung"/>
        <w:jc w:val="center"/>
        <w:rPr>
          <w:lang w:val="en-US"/>
        </w:rPr>
      </w:pPr>
      <w:r w:rsidRPr="00017C75">
        <w:rPr>
          <w:lang w:val="en-US"/>
        </w:rPr>
        <w:t xml:space="preserve">Table </w:t>
      </w:r>
      <w:r w:rsidRPr="00017C75">
        <w:rPr>
          <w:lang w:val="en-US"/>
        </w:rPr>
        <w:fldChar w:fldCharType="begin"/>
      </w:r>
      <w:r w:rsidRPr="00017C75">
        <w:rPr>
          <w:lang w:val="en-US"/>
        </w:rPr>
        <w:instrText xml:space="preserve"> SEQ Table \* ARABIC </w:instrText>
      </w:r>
      <w:r w:rsidRPr="00017C75">
        <w:rPr>
          <w:lang w:val="en-US"/>
        </w:rPr>
        <w:fldChar w:fldCharType="separate"/>
      </w:r>
      <w:r w:rsidR="00262F11">
        <w:rPr>
          <w:noProof/>
          <w:lang w:val="en-US"/>
        </w:rPr>
        <w:t>1</w:t>
      </w:r>
      <w:r w:rsidRPr="00017C75">
        <w:rPr>
          <w:lang w:val="en-US"/>
        </w:rPr>
        <w:fldChar w:fldCharType="end"/>
      </w:r>
      <w:r w:rsidRPr="00017C75">
        <w:rPr>
          <w:lang w:val="en-US"/>
        </w:rPr>
        <w:t>: IEEE-488 signal pinouts</w:t>
      </w:r>
    </w:p>
    <w:p w14:paraId="6784667A" w14:textId="4745F158" w:rsidR="00017B1F" w:rsidRDefault="00EE28A7" w:rsidP="00EE28A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Pictures</w:t>
      </w:r>
    </w:p>
    <w:p w14:paraId="2C95E295" w14:textId="77777777" w:rsidR="00EE28A7" w:rsidRDefault="00EE28A7" w:rsidP="00EE28A7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68B4F11F" wp14:editId="12E53388">
            <wp:extent cx="5041392" cy="3358896"/>
            <wp:effectExtent l="0" t="0" r="6985" b="0"/>
            <wp:docPr id="20895050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5054" name="Grafik 20895050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D8CB" w14:textId="35ECDC88" w:rsidR="00EE28A7" w:rsidRDefault="00EE28A7" w:rsidP="00EE28A7">
      <w:pPr>
        <w:pStyle w:val="Beschriftung"/>
        <w:jc w:val="center"/>
      </w:pPr>
      <w:r>
        <w:t xml:space="preserve">Figure </w:t>
      </w:r>
      <w:r w:rsidR="00262F11">
        <w:fldChar w:fldCharType="begin"/>
      </w:r>
      <w:r w:rsidR="00262F11">
        <w:instrText xml:space="preserve"> SEQ Figure \* ARABIC </w:instrText>
      </w:r>
      <w:r w:rsidR="00262F11">
        <w:fldChar w:fldCharType="separate"/>
      </w:r>
      <w:r w:rsidR="00262F11">
        <w:rPr>
          <w:noProof/>
        </w:rPr>
        <w:t>2</w:t>
      </w:r>
      <w:r w:rsidR="00262F11">
        <w:rPr>
          <w:noProof/>
        </w:rPr>
        <w:fldChar w:fldCharType="end"/>
      </w:r>
      <w:r>
        <w:t>: IEEE-488 Extender Base Board</w:t>
      </w:r>
    </w:p>
    <w:p w14:paraId="33EA1693" w14:textId="77777777" w:rsidR="00EE28A7" w:rsidRDefault="00EE28A7" w:rsidP="00EE28A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66DA7F" wp14:editId="3ACD6564">
            <wp:extent cx="5041392" cy="3779520"/>
            <wp:effectExtent l="0" t="0" r="6985" b="0"/>
            <wp:docPr id="151069542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5424" name="Grafik 15106954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380" w14:textId="3C68A467" w:rsidR="00EE28A7" w:rsidRDefault="00EE28A7" w:rsidP="00EE28A7">
      <w:pPr>
        <w:pStyle w:val="Beschriftung"/>
        <w:jc w:val="center"/>
        <w:rPr>
          <w:lang w:val="en-US"/>
        </w:rPr>
      </w:pPr>
      <w:r w:rsidRPr="00EE28A7">
        <w:rPr>
          <w:lang w:val="en-US"/>
        </w:rPr>
        <w:t xml:space="preserve">Figure </w:t>
      </w:r>
      <w:r w:rsidRPr="00EE28A7">
        <w:rPr>
          <w:lang w:val="en-US"/>
        </w:rPr>
        <w:fldChar w:fldCharType="begin"/>
      </w:r>
      <w:r w:rsidRPr="00EE28A7">
        <w:rPr>
          <w:lang w:val="en-US"/>
        </w:rPr>
        <w:instrText xml:space="preserve"> SEQ Figure \* ARABIC </w:instrText>
      </w:r>
      <w:r w:rsidRPr="00EE28A7">
        <w:rPr>
          <w:lang w:val="en-US"/>
        </w:rPr>
        <w:fldChar w:fldCharType="separate"/>
      </w:r>
      <w:r w:rsidR="00262F11">
        <w:rPr>
          <w:noProof/>
          <w:lang w:val="en-US"/>
        </w:rPr>
        <w:t>3</w:t>
      </w:r>
      <w:r w:rsidRPr="00EE28A7">
        <w:rPr>
          <w:lang w:val="en-US"/>
        </w:rPr>
        <w:fldChar w:fldCharType="end"/>
      </w:r>
      <w:r w:rsidRPr="00EE28A7">
        <w:rPr>
          <w:lang w:val="en-US"/>
        </w:rPr>
        <w:t>: Base Board with SD2PET Future and a ribbon cable</w:t>
      </w:r>
    </w:p>
    <w:p w14:paraId="63E9FEAC" w14:textId="3B9EA595" w:rsidR="00EE28A7" w:rsidRPr="00EE28A7" w:rsidRDefault="00EE28A7" w:rsidP="00EE28A7">
      <w:pPr>
        <w:rPr>
          <w:lang w:val="en-US"/>
        </w:rPr>
      </w:pPr>
    </w:p>
    <w:p w14:paraId="034A2C33" w14:textId="77777777" w:rsidR="00000CDB" w:rsidRDefault="00000CDB" w:rsidP="00000CDB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4F8E4012" w14:textId="77777777" w:rsidR="00000CDB" w:rsidRDefault="00000CDB" w:rsidP="00000CDB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1F3CDE71" w14:textId="77777777" w:rsidR="00000CDB" w:rsidRPr="00A34A73" w:rsidRDefault="00000CDB" w:rsidP="00000C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Prototype (fully functional)</w:t>
      </w:r>
    </w:p>
    <w:p w14:paraId="050A9D88" w14:textId="77777777" w:rsidR="00000CDB" w:rsidRPr="00D65AA5" w:rsidRDefault="00000CDB" w:rsidP="00D65AA5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000CDB" w:rsidRPr="00D65AA5" w:rsidSect="00017B1F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AD0C" w14:textId="77777777" w:rsidR="00017B1F" w:rsidRDefault="00017B1F" w:rsidP="004207BD">
      <w:pPr>
        <w:spacing w:after="0" w:line="240" w:lineRule="auto"/>
      </w:pPr>
      <w:r>
        <w:separator/>
      </w:r>
    </w:p>
  </w:endnote>
  <w:endnote w:type="continuationSeparator" w:id="0">
    <w:p w14:paraId="44129F5A" w14:textId="77777777" w:rsidR="00017B1F" w:rsidRDefault="00017B1F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23C8" w14:textId="2DF51A84" w:rsidR="004207BD" w:rsidRPr="002C79AC" w:rsidRDefault="00AE432D">
    <w:pPr>
      <w:pStyle w:val="Fuzeile"/>
      <w:rPr>
        <w:lang w:val="en-US"/>
      </w:rPr>
    </w:pPr>
    <w:r w:rsidRPr="002C79AC">
      <w:rPr>
        <w:noProof/>
        <w:lang w:val="en-US"/>
      </w:rPr>
      <w:fldChar w:fldCharType="begin"/>
    </w:r>
    <w:r w:rsidRPr="002C79AC">
      <w:rPr>
        <w:noProof/>
        <w:lang w:val="en-US"/>
      </w:rPr>
      <w:instrText xml:space="preserve"> FILENAME \* MERGEFORMAT </w:instrText>
    </w:r>
    <w:r w:rsidRPr="002C79AC">
      <w:rPr>
        <w:noProof/>
        <w:lang w:val="en-US"/>
      </w:rPr>
      <w:fldChar w:fldCharType="separate"/>
    </w:r>
    <w:r w:rsidR="00262F11">
      <w:rPr>
        <w:noProof/>
        <w:lang w:val="en-US"/>
      </w:rPr>
      <w:t>IEEE488_Ext_Base_ModD.docx</w:t>
    </w:r>
    <w:r w:rsidRPr="002C79AC">
      <w:rPr>
        <w:noProof/>
        <w:lang w:val="en-US"/>
      </w:rPr>
      <w:fldChar w:fldCharType="end"/>
    </w:r>
    <w:r w:rsidR="004207BD" w:rsidRPr="002C79AC">
      <w:rPr>
        <w:lang w:val="en-US"/>
      </w:rPr>
      <w:tab/>
    </w:r>
    <w:r w:rsidR="004207BD" w:rsidRPr="002C79AC">
      <w:rPr>
        <w:lang w:val="en-US"/>
      </w:rPr>
      <w:ptab w:relativeTo="margin" w:alignment="right" w:leader="none"/>
    </w:r>
    <w:r w:rsidR="006477E2" w:rsidRPr="002C79AC">
      <w:rPr>
        <w:lang w:val="en-US"/>
      </w:rPr>
      <w:fldChar w:fldCharType="begin"/>
    </w:r>
    <w:r w:rsidR="006477E2" w:rsidRPr="002C79AC">
      <w:rPr>
        <w:lang w:val="en-US"/>
      </w:rPr>
      <w:instrText xml:space="preserve"> TIME \@ "dd.MM.yyyy HH:mm" </w:instrText>
    </w:r>
    <w:r w:rsidR="006477E2" w:rsidRPr="002C79AC">
      <w:rPr>
        <w:lang w:val="en-US"/>
      </w:rPr>
      <w:fldChar w:fldCharType="separate"/>
    </w:r>
    <w:r w:rsidR="00262F11">
      <w:rPr>
        <w:noProof/>
        <w:lang w:val="en-US"/>
      </w:rPr>
      <w:t>23.07.2023 15:42</w:t>
    </w:r>
    <w:r w:rsidR="006477E2" w:rsidRPr="002C79AC">
      <w:rPr>
        <w:lang w:val="en-US"/>
      </w:rPr>
      <w:fldChar w:fldCharType="end"/>
    </w:r>
  </w:p>
  <w:p w14:paraId="26CF7E7C" w14:textId="441DC64E" w:rsidR="004207BD" w:rsidRPr="002C79AC" w:rsidRDefault="0001054C">
    <w:pPr>
      <w:pStyle w:val="Fuzeile"/>
      <w:rPr>
        <w:lang w:val="en-US"/>
      </w:rPr>
    </w:pPr>
    <w:r w:rsidRPr="002C79A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2C79AC">
          <w:rPr>
            <w:lang w:val="en-US"/>
          </w:rPr>
          <w:t>Sven Petersen</w:t>
        </w:r>
      </w:sdtContent>
    </w:sdt>
    <w:r w:rsidR="007C0EBE" w:rsidRPr="002C79AC">
      <w:rPr>
        <w:lang w:val="en-US"/>
      </w:rPr>
      <w:tab/>
    </w:r>
    <w:r w:rsidRPr="002C79AC">
      <w:rPr>
        <w:lang w:val="en-US"/>
      </w:rPr>
      <w:t>Page</w:t>
    </w:r>
    <w:r w:rsidR="007C0EBE" w:rsidRPr="002C79AC">
      <w:rPr>
        <w:lang w:val="en-US"/>
      </w:rPr>
      <w:t xml:space="preserve"> </w:t>
    </w:r>
    <w:r w:rsidR="007C0EBE" w:rsidRPr="002C79AC">
      <w:rPr>
        <w:rStyle w:val="Seitenzahl"/>
        <w:lang w:val="en-US"/>
      </w:rPr>
      <w:fldChar w:fldCharType="begin"/>
    </w:r>
    <w:r w:rsidR="007C0EBE" w:rsidRPr="002C79AC">
      <w:rPr>
        <w:rStyle w:val="Seitenzahl"/>
        <w:lang w:val="en-US"/>
      </w:rPr>
      <w:instrText xml:space="preserve"> PAGE </w:instrText>
    </w:r>
    <w:r w:rsidR="007C0EBE" w:rsidRPr="002C79AC">
      <w:rPr>
        <w:rStyle w:val="Seitenzahl"/>
        <w:lang w:val="en-US"/>
      </w:rPr>
      <w:fldChar w:fldCharType="separate"/>
    </w:r>
    <w:r w:rsidR="00D4127D" w:rsidRPr="002C79AC">
      <w:rPr>
        <w:rStyle w:val="Seitenzahl"/>
        <w:noProof/>
        <w:lang w:val="en-US"/>
      </w:rPr>
      <w:t>2</w:t>
    </w:r>
    <w:r w:rsidR="007C0EBE" w:rsidRPr="002C79AC">
      <w:rPr>
        <w:rStyle w:val="Seitenzahl"/>
        <w:lang w:val="en-US"/>
      </w:rPr>
      <w:fldChar w:fldCharType="end"/>
    </w:r>
    <w:r w:rsidR="007C0EBE" w:rsidRPr="002C79AC">
      <w:rPr>
        <w:rStyle w:val="Seitenzahl"/>
        <w:lang w:val="en-US"/>
      </w:rPr>
      <w:t xml:space="preserve"> </w:t>
    </w:r>
    <w:r w:rsidRPr="002C79AC">
      <w:rPr>
        <w:rStyle w:val="Seitenzahl"/>
        <w:lang w:val="en-US"/>
      </w:rPr>
      <w:t>of</w:t>
    </w:r>
    <w:r w:rsidR="007C0EBE" w:rsidRPr="002C79AC">
      <w:rPr>
        <w:rStyle w:val="Seitenzahl"/>
        <w:lang w:val="en-US"/>
      </w:rPr>
      <w:t xml:space="preserve"> </w:t>
    </w:r>
    <w:r w:rsidR="007C0EBE" w:rsidRPr="002C79AC">
      <w:rPr>
        <w:rStyle w:val="Seitenzahl"/>
        <w:lang w:val="en-US"/>
      </w:rPr>
      <w:fldChar w:fldCharType="begin"/>
    </w:r>
    <w:r w:rsidR="007C0EBE" w:rsidRPr="002C79AC">
      <w:rPr>
        <w:rStyle w:val="Seitenzahl"/>
        <w:lang w:val="en-US"/>
      </w:rPr>
      <w:instrText xml:space="preserve"> NUMPAGES </w:instrText>
    </w:r>
    <w:r w:rsidR="007C0EBE" w:rsidRPr="002C79AC">
      <w:rPr>
        <w:rStyle w:val="Seitenzahl"/>
        <w:lang w:val="en-US"/>
      </w:rPr>
      <w:fldChar w:fldCharType="separate"/>
    </w:r>
    <w:r w:rsidR="00D4127D" w:rsidRPr="002C79AC">
      <w:rPr>
        <w:rStyle w:val="Seitenzahl"/>
        <w:noProof/>
        <w:lang w:val="en-US"/>
      </w:rPr>
      <w:t>2</w:t>
    </w:r>
    <w:r w:rsidR="007C0EBE" w:rsidRPr="002C79AC">
      <w:rPr>
        <w:rStyle w:val="Seitenzahl"/>
        <w:lang w:val="en-US"/>
      </w:rPr>
      <w:fldChar w:fldCharType="end"/>
    </w:r>
    <w:r w:rsidR="007C0EBE" w:rsidRPr="002C79AC">
      <w:rPr>
        <w:rStyle w:val="Seitenzahl"/>
        <w:lang w:val="en-US"/>
      </w:rPr>
      <w:tab/>
      <w:t>Do</w:t>
    </w:r>
    <w:r w:rsidRPr="002C79AC">
      <w:rPr>
        <w:rStyle w:val="Seitenzahl"/>
        <w:lang w:val="en-US"/>
      </w:rPr>
      <w:t>c</w:t>
    </w:r>
    <w:r w:rsidR="006477E2" w:rsidRPr="002C79AC">
      <w:rPr>
        <w:rStyle w:val="Seitenzahl"/>
        <w:lang w:val="en-US"/>
      </w:rPr>
      <w:t>.</w:t>
    </w:r>
    <w:r w:rsidR="007C0EBE" w:rsidRPr="002C79AC">
      <w:rPr>
        <w:rStyle w:val="Seitenzahl"/>
        <w:lang w:val="en-US"/>
      </w:rPr>
      <w:t>-N</w:t>
    </w:r>
    <w:r w:rsidRPr="002C79AC">
      <w:rPr>
        <w:rStyle w:val="Seitenzahl"/>
        <w:lang w:val="en-US"/>
      </w:rPr>
      <w:t>o</w:t>
    </w:r>
    <w:r w:rsidR="007C0EBE" w:rsidRPr="002C79AC">
      <w:rPr>
        <w:rStyle w:val="Seitenzahl"/>
        <w:lang w:val="en-US"/>
      </w:rPr>
      <w:t xml:space="preserve">.: </w:t>
    </w:r>
    <w:r w:rsidR="00017B1F" w:rsidRPr="002C79AC">
      <w:rPr>
        <w:rStyle w:val="Seitenzahl"/>
        <w:lang w:val="en-US"/>
      </w:rPr>
      <w:t>169</w:t>
    </w:r>
    <w:r w:rsidR="007C0EBE" w:rsidRPr="002C79AC">
      <w:rPr>
        <w:rStyle w:val="Seitenzahl"/>
        <w:lang w:val="en-US"/>
      </w:rPr>
      <w:t>-</w:t>
    </w:r>
    <w:r w:rsidRPr="002C79AC">
      <w:rPr>
        <w:rStyle w:val="Seitenzahl"/>
        <w:lang w:val="en-US"/>
      </w:rPr>
      <w:t>6</w:t>
    </w:r>
    <w:r w:rsidR="007C0EBE" w:rsidRPr="002C79AC">
      <w:rPr>
        <w:rStyle w:val="Seitenzahl"/>
        <w:lang w:val="en-US"/>
      </w:rPr>
      <w:t>-0</w:t>
    </w:r>
    <w:r w:rsidR="00017B1F" w:rsidRPr="002C79AC">
      <w:rPr>
        <w:rStyle w:val="Seitenzahl"/>
        <w:lang w:val="en-US"/>
      </w:rPr>
      <w:t>1</w:t>
    </w:r>
    <w:r w:rsidR="007C0EBE" w:rsidRPr="002C79AC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E48B" w14:textId="06E172AC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262F11">
      <w:rPr>
        <w:noProof/>
        <w:sz w:val="20"/>
        <w:szCs w:val="20"/>
      </w:rPr>
      <w:t>IEEE488_Ext_Base_ModD.docx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262F11">
      <w:rPr>
        <w:noProof/>
        <w:sz w:val="20"/>
        <w:szCs w:val="20"/>
      </w:rPr>
      <w:t>23.07.2023 15:42</w:t>
    </w:r>
    <w:r w:rsidR="00971548" w:rsidRPr="00A930FC">
      <w:rPr>
        <w:sz w:val="20"/>
        <w:szCs w:val="20"/>
      </w:rPr>
      <w:fldChar w:fldCharType="end"/>
    </w:r>
  </w:p>
  <w:p w14:paraId="73F49836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8198" w14:textId="77777777" w:rsidR="00017B1F" w:rsidRDefault="00017B1F" w:rsidP="004207BD">
      <w:pPr>
        <w:spacing w:after="0" w:line="240" w:lineRule="auto"/>
      </w:pPr>
      <w:r>
        <w:separator/>
      </w:r>
    </w:p>
  </w:footnote>
  <w:footnote w:type="continuationSeparator" w:id="0">
    <w:p w14:paraId="21F16823" w14:textId="77777777" w:rsidR="00017B1F" w:rsidRDefault="00017B1F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1547" w14:textId="728D183C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4DEA"/>
    <w:multiLevelType w:val="hybridMultilevel"/>
    <w:tmpl w:val="ACEE9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0578"/>
    <w:multiLevelType w:val="hybridMultilevel"/>
    <w:tmpl w:val="BE20554E"/>
    <w:lvl w:ilvl="0" w:tplc="B72E0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58249">
    <w:abstractNumId w:val="1"/>
  </w:num>
  <w:num w:numId="2" w16cid:durableId="191800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1F"/>
    <w:rsid w:val="00000CDB"/>
    <w:rsid w:val="0001054C"/>
    <w:rsid w:val="00017B1F"/>
    <w:rsid w:val="00017C75"/>
    <w:rsid w:val="00095AB4"/>
    <w:rsid w:val="000D4111"/>
    <w:rsid w:val="00172E2D"/>
    <w:rsid w:val="001E740B"/>
    <w:rsid w:val="001E790F"/>
    <w:rsid w:val="002435DC"/>
    <w:rsid w:val="00262F11"/>
    <w:rsid w:val="002779BC"/>
    <w:rsid w:val="002C79AC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706A1C"/>
    <w:rsid w:val="00710603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349DD"/>
    <w:rsid w:val="00CC572D"/>
    <w:rsid w:val="00CE5D11"/>
    <w:rsid w:val="00D15F29"/>
    <w:rsid w:val="00D4127D"/>
    <w:rsid w:val="00D65AA5"/>
    <w:rsid w:val="00DC1E07"/>
    <w:rsid w:val="00DF5998"/>
    <w:rsid w:val="00E62356"/>
    <w:rsid w:val="00EE28A7"/>
    <w:rsid w:val="00EE5A9E"/>
    <w:rsid w:val="00F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47E7B"/>
  <w15:chartTrackingRefBased/>
  <w15:docId w15:val="{AACF7D84-293C-4B3B-9D3A-6724DFC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E740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Listentabelle4Akzent1">
    <w:name w:val="List Table 4 Accent 1"/>
    <w:basedOn w:val="NormaleTabelle"/>
    <w:uiPriority w:val="49"/>
    <w:rsid w:val="007106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2023-07-23T13:42:00Z</cp:lastPrinted>
  <dcterms:created xsi:type="dcterms:W3CDTF">2022-09-03T12:50:00Z</dcterms:created>
  <dcterms:modified xsi:type="dcterms:W3CDTF">2023-07-23T13:42:00Z</dcterms:modified>
</cp:coreProperties>
</file>