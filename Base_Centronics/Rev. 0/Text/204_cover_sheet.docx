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1E79" w14:textId="0BAAE89F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D53E50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685BB3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6C3B57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65CCDB1D3BF34F76BE62D8EDD7C4431D"/>
        </w:placeholder>
      </w:sdtPr>
      <w:sdtEndPr>
        <w:rPr>
          <w:sz w:val="48"/>
          <w:szCs w:val="48"/>
        </w:rPr>
      </w:sdtEndPr>
      <w:sdtContent>
        <w:p w14:paraId="3285CD12" w14:textId="1ECDA27D" w:rsidR="003263B9" w:rsidRDefault="00A81B64" w:rsidP="009A38BA">
          <w:pPr>
            <w:jc w:val="center"/>
            <w:rPr>
              <w:b/>
              <w:bCs/>
              <w:sz w:val="36"/>
              <w:szCs w:val="36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Commodore </w:t>
          </w:r>
          <w:r w:rsidR="00405C57">
            <w:rPr>
              <w:b/>
              <w:bCs/>
              <w:sz w:val="36"/>
              <w:szCs w:val="36"/>
              <w:lang w:val="en-US"/>
            </w:rPr>
            <w:t>IEEE</w:t>
          </w:r>
          <w:r w:rsidR="002732BB">
            <w:rPr>
              <w:b/>
              <w:bCs/>
              <w:sz w:val="36"/>
              <w:szCs w:val="36"/>
              <w:lang w:val="en-US"/>
            </w:rPr>
            <w:t xml:space="preserve">-488 </w:t>
          </w:r>
          <w:r w:rsidR="00405C57">
            <w:rPr>
              <w:b/>
              <w:bCs/>
              <w:sz w:val="36"/>
              <w:szCs w:val="36"/>
              <w:lang w:val="en-US"/>
            </w:rPr>
            <w:t xml:space="preserve">Extender </w:t>
          </w:r>
        </w:p>
        <w:p w14:paraId="1A2D7D4E" w14:textId="553D7A33" w:rsidR="00D20149" w:rsidRPr="00950B62" w:rsidRDefault="00405C57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Base</w:t>
          </w:r>
          <w:r w:rsidR="003263B9">
            <w:rPr>
              <w:b/>
              <w:bCs/>
              <w:sz w:val="36"/>
              <w:szCs w:val="36"/>
              <w:lang w:val="en-US"/>
            </w:rPr>
            <w:t xml:space="preserve"> Centronics</w:t>
          </w:r>
        </w:p>
      </w:sdtContent>
    </w:sdt>
    <w:p w14:paraId="5E2CE72F" w14:textId="14F8206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3263B9">
        <w:rPr>
          <w:sz w:val="36"/>
          <w:szCs w:val="36"/>
          <w:lang w:val="en-US"/>
        </w:rPr>
        <w:t>204</w:t>
      </w:r>
    </w:p>
    <w:p w14:paraId="7BADEBB5" w14:textId="16787E1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A81B64">
        <w:rPr>
          <w:sz w:val="36"/>
          <w:szCs w:val="36"/>
          <w:lang w:val="en-US"/>
        </w:rPr>
        <w:t>0</w:t>
      </w:r>
    </w:p>
    <w:p w14:paraId="5A3885B3" w14:textId="5D7B10B9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3263B9">
        <w:rPr>
          <w:sz w:val="36"/>
          <w:szCs w:val="36"/>
          <w:lang w:val="en-US"/>
        </w:rPr>
        <w:t>18</w:t>
      </w:r>
      <w:r w:rsidR="00405C57">
        <w:rPr>
          <w:sz w:val="36"/>
          <w:szCs w:val="36"/>
          <w:lang w:val="en-US"/>
        </w:rPr>
        <w:t>.</w:t>
      </w:r>
      <w:r w:rsidR="003263B9">
        <w:rPr>
          <w:sz w:val="36"/>
          <w:szCs w:val="36"/>
          <w:lang w:val="en-US"/>
        </w:rPr>
        <w:t>11</w:t>
      </w:r>
      <w:r w:rsidR="00405C57">
        <w:rPr>
          <w:sz w:val="36"/>
          <w:szCs w:val="36"/>
          <w:lang w:val="en-US"/>
        </w:rPr>
        <w:t>.</w:t>
      </w:r>
      <w:r w:rsidR="00A81B64">
        <w:rPr>
          <w:sz w:val="36"/>
          <w:szCs w:val="36"/>
          <w:lang w:val="en-US"/>
        </w:rPr>
        <w:t>202</w:t>
      </w:r>
      <w:r w:rsidR="00680381">
        <w:rPr>
          <w:sz w:val="36"/>
          <w:szCs w:val="36"/>
          <w:lang w:val="en-US"/>
        </w:rPr>
        <w:t>2</w:t>
      </w:r>
    </w:p>
    <w:p w14:paraId="456E031D" w14:textId="77777777" w:rsidR="009A38BA" w:rsidRDefault="009A38BA" w:rsidP="00D20149">
      <w:pPr>
        <w:jc w:val="center"/>
        <w:rPr>
          <w:sz w:val="36"/>
          <w:szCs w:val="36"/>
          <w:lang w:val="en-US"/>
        </w:rPr>
      </w:pPr>
    </w:p>
    <w:p w14:paraId="4A3F1BDD" w14:textId="55212785" w:rsidR="0050497C" w:rsidRPr="00950B62" w:rsidRDefault="0050497C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3F60057" wp14:editId="4E671ECF">
            <wp:extent cx="5041392" cy="3361944"/>
            <wp:effectExtent l="0" t="0" r="6985" b="0"/>
            <wp:docPr id="12486447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44747" name="Grafik 12486447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3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97C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64"/>
    <w:rsid w:val="00147C80"/>
    <w:rsid w:val="001638D5"/>
    <w:rsid w:val="002732BB"/>
    <w:rsid w:val="003263B9"/>
    <w:rsid w:val="00394953"/>
    <w:rsid w:val="00405C57"/>
    <w:rsid w:val="0050497C"/>
    <w:rsid w:val="005A5E73"/>
    <w:rsid w:val="00680381"/>
    <w:rsid w:val="0070552A"/>
    <w:rsid w:val="007D5C22"/>
    <w:rsid w:val="00923FE4"/>
    <w:rsid w:val="00950B62"/>
    <w:rsid w:val="00990BA6"/>
    <w:rsid w:val="009A38BA"/>
    <w:rsid w:val="00A81B64"/>
    <w:rsid w:val="00B510DA"/>
    <w:rsid w:val="00D13EAE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A8A8"/>
  <w15:chartTrackingRefBased/>
  <w15:docId w15:val="{8D294DC6-DF20-4DEA-92D5-2920FCFC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CCDB1D3BF34F76BE62D8EDD7C44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9C8511-B814-4A1E-B748-CBF62DA64B78}"/>
      </w:docPartPr>
      <w:docPartBody>
        <w:p w:rsidR="002628E7" w:rsidRDefault="002628E7">
          <w:pPr>
            <w:pStyle w:val="65CCDB1D3BF34F76BE62D8EDD7C4431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E7"/>
    <w:rsid w:val="0026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5CCDB1D3BF34F76BE62D8EDD7C4431D">
    <w:name w:val="65CCDB1D3BF34F76BE62D8EDD7C44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7</cp:revision>
  <cp:lastPrinted>2023-07-23T14:21:00Z</cp:lastPrinted>
  <dcterms:created xsi:type="dcterms:W3CDTF">2020-11-01T17:28:00Z</dcterms:created>
  <dcterms:modified xsi:type="dcterms:W3CDTF">2023-07-23T14:21:00Z</dcterms:modified>
</cp:coreProperties>
</file>